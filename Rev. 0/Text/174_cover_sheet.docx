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7261" w14:textId="6DE50A9C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137AC8BC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68739170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49F57EB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4B7553DE9D87482BA27ADC46A3F4A2AF"/>
        </w:placeholder>
      </w:sdtPr>
      <w:sdtEndPr>
        <w:rPr>
          <w:sz w:val="48"/>
          <w:szCs w:val="48"/>
        </w:rPr>
      </w:sdtEndPr>
      <w:sdtContent>
        <w:p w14:paraId="5FFCB13B" w14:textId="7CE73622" w:rsidR="00D20149" w:rsidRPr="00950B62" w:rsidRDefault="00280A32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Stepper Motor Controller</w:t>
          </w:r>
        </w:p>
      </w:sdtContent>
    </w:sdt>
    <w:p w14:paraId="7C27FC9F" w14:textId="39A812E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80A32">
        <w:rPr>
          <w:sz w:val="36"/>
          <w:szCs w:val="36"/>
          <w:lang w:val="en-US"/>
        </w:rPr>
        <w:t>174</w:t>
      </w:r>
    </w:p>
    <w:p w14:paraId="251357F3" w14:textId="7FE9E86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80A32">
        <w:rPr>
          <w:sz w:val="36"/>
          <w:szCs w:val="36"/>
          <w:lang w:val="en-US"/>
        </w:rPr>
        <w:t>0</w:t>
      </w:r>
    </w:p>
    <w:p w14:paraId="7221C63D" w14:textId="6DF9F588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280A32">
        <w:rPr>
          <w:sz w:val="36"/>
          <w:szCs w:val="36"/>
          <w:lang w:val="en-US"/>
        </w:rPr>
        <w:t>15.05.2021</w:t>
      </w:r>
    </w:p>
    <w:p w14:paraId="14BEFE82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E368DE0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DEDC39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5760D9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CF526F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3E58190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6A8605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4856464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32"/>
    <w:rsid w:val="00280A32"/>
    <w:rsid w:val="00394953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FEAB"/>
  <w15:chartTrackingRefBased/>
  <w15:docId w15:val="{EAD4DEDC-2730-4CB5-81D6-E9ED08A9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7553DE9D87482BA27ADC46A3F4A2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F651A5-FDB5-47D2-B14C-0C76DD27A3F1}"/>
      </w:docPartPr>
      <w:docPartBody>
        <w:p w:rsidR="00000000" w:rsidRDefault="00E60933">
          <w:pPr>
            <w:pStyle w:val="4B7553DE9D87482BA27ADC46A3F4A2AF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B7553DE9D87482BA27ADC46A3F4A2AF">
    <w:name w:val="4B7553DE9D87482BA27ADC46A3F4A2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2021-05-15T12:51:00Z</dcterms:created>
  <dcterms:modified xsi:type="dcterms:W3CDTF">2021-05-15T12:53:00Z</dcterms:modified>
</cp:coreProperties>
</file>